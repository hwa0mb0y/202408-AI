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6"/>
        <w:gridCol w:w="3292"/>
        <w:gridCol w:w="1279"/>
        <w:gridCol w:w="3219"/>
      </w:tblGrid>
      <w:tr w:rsidR="007F25E1" w:rsidRPr="00F33E3C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3714F739" w:rsidR="007F25E1" w:rsidRPr="00F33E3C" w:rsidRDefault="00FC3B19" w:rsidP="006C73BD">
            <w:pPr>
              <w:jc w:val="center"/>
              <w:rPr>
                <w:rFonts w:eastAsiaTheme="minorHAnsi"/>
                <w:sz w:val="22"/>
                <w:u w:val="double"/>
              </w:rPr>
            </w:pPr>
            <w:proofErr w:type="spellStart"/>
            <w:r w:rsidRPr="00F33E3C">
              <w:rPr>
                <w:rFonts w:eastAsiaTheme="minorHAnsi" w:hint="eastAsia"/>
                <w:sz w:val="22"/>
                <w:u w:val="double"/>
              </w:rPr>
              <w:t>올인원</w:t>
            </w:r>
            <w:proofErr w:type="spellEnd"/>
            <w:r w:rsidRPr="00F33E3C">
              <w:rPr>
                <w:rFonts w:eastAsiaTheme="minorHAnsi"/>
                <w:sz w:val="22"/>
                <w:u w:val="double"/>
              </w:rPr>
              <w:t xml:space="preserve"> Pass! 인공지능 프로젝트 마스터</w:t>
            </w:r>
            <w:r w:rsidRPr="00F33E3C">
              <w:rPr>
                <w:rFonts w:eastAsiaTheme="minorHAnsi" w:hint="eastAsia"/>
                <w:sz w:val="22"/>
                <w:u w:val="double"/>
              </w:rPr>
              <w:t xml:space="preserve"> </w:t>
            </w:r>
            <w:r w:rsidR="00E213A5" w:rsidRPr="00F33E3C">
              <w:rPr>
                <w:rFonts w:eastAsiaTheme="minorHAnsi" w:hint="eastAsia"/>
                <w:sz w:val="22"/>
                <w:u w:val="double"/>
              </w:rPr>
              <w:t>과정</w:t>
            </w:r>
          </w:p>
          <w:p w14:paraId="512A7826" w14:textId="6A96794E" w:rsidR="007F25E1" w:rsidRPr="00F33E3C" w:rsidRDefault="007F25E1" w:rsidP="00E213A5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&lt;</w:t>
            </w:r>
            <w:r w:rsidR="000E52E1" w:rsidRPr="00F33E3C">
              <w:rPr>
                <w:rFonts w:eastAsiaTheme="minorHAnsi" w:hint="eastAsia"/>
                <w:sz w:val="22"/>
              </w:rPr>
              <w:t xml:space="preserve"> </w:t>
            </w:r>
            <w:r w:rsidR="00544824" w:rsidRPr="00F33E3C">
              <w:rPr>
                <w:rFonts w:eastAsiaTheme="minorHAnsi" w:hint="eastAsia"/>
                <w:sz w:val="22"/>
              </w:rPr>
              <w:t xml:space="preserve">파일럿 </w:t>
            </w:r>
            <w:r w:rsidR="0001150D" w:rsidRPr="00F33E3C">
              <w:rPr>
                <w:rFonts w:eastAsiaTheme="minorHAnsi" w:hint="eastAsia"/>
                <w:sz w:val="22"/>
              </w:rPr>
              <w:t xml:space="preserve">일일 </w:t>
            </w:r>
            <w:r w:rsidR="00353D21" w:rsidRPr="00F33E3C">
              <w:rPr>
                <w:rFonts w:eastAsiaTheme="minorHAnsi" w:hint="eastAsia"/>
                <w:sz w:val="22"/>
              </w:rPr>
              <w:t>프로젝트</w:t>
            </w:r>
            <w:r w:rsidR="00E213A5" w:rsidRPr="00F33E3C">
              <w:rPr>
                <w:rFonts w:eastAsiaTheme="minorHAnsi" w:hint="eastAsia"/>
                <w:sz w:val="22"/>
              </w:rPr>
              <w:t xml:space="preserve"> 보고서</w:t>
            </w:r>
            <w:r w:rsidRPr="00F33E3C">
              <w:rPr>
                <w:rFonts w:eastAsiaTheme="minorHAnsi" w:hint="eastAsia"/>
                <w:sz w:val="22"/>
              </w:rPr>
              <w:t>&gt;</w:t>
            </w:r>
          </w:p>
        </w:tc>
      </w:tr>
      <w:tr w:rsidR="00E213A5" w:rsidRPr="00F33E3C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Pr="00F33E3C" w:rsidRDefault="00E213A5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51FFC141" w:rsidR="00E213A5" w:rsidRPr="00F33E3C" w:rsidRDefault="000D0566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한국 전통사찰 지도 표시</w:t>
            </w:r>
          </w:p>
        </w:tc>
      </w:tr>
      <w:tr w:rsidR="00CF6AFB" w:rsidRPr="00F33E3C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7777777" w:rsidR="00CF6AFB" w:rsidRPr="00F33E3C" w:rsidRDefault="00CF6AFB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ED4ADFB" w:rsidR="00CF6AFB" w:rsidRPr="00F33E3C" w:rsidRDefault="00574164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/>
                <w:sz w:val="22"/>
              </w:rPr>
              <w:t>Team AI-Insights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Pr="00F33E3C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22"/>
              </w:rPr>
            </w:pPr>
            <w:r w:rsidRPr="00F33E3C">
              <w:rPr>
                <w:rFonts w:eastAsiaTheme="minorHAnsi" w:hint="eastAsia"/>
                <w:b/>
                <w:sz w:val="22"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3F217BD5" w:rsidR="00CF6AFB" w:rsidRPr="00F33E3C" w:rsidRDefault="00E213A5" w:rsidP="009647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20</w:t>
            </w:r>
            <w:r w:rsidR="000D0566" w:rsidRPr="00F33E3C">
              <w:rPr>
                <w:rFonts w:eastAsiaTheme="minorHAnsi" w:hint="eastAsia"/>
                <w:sz w:val="22"/>
              </w:rPr>
              <w:t>24</w:t>
            </w:r>
            <w:r w:rsidR="00CF6AFB" w:rsidRPr="00F33E3C">
              <w:rPr>
                <w:rFonts w:eastAsiaTheme="minorHAnsi" w:hint="eastAsia"/>
                <w:sz w:val="22"/>
              </w:rPr>
              <w:t>년</w:t>
            </w:r>
            <w:r w:rsidRPr="00F33E3C">
              <w:rPr>
                <w:rFonts w:eastAsiaTheme="minorHAnsi" w:hint="eastAsia"/>
                <w:sz w:val="22"/>
              </w:rPr>
              <w:t xml:space="preserve"> </w:t>
            </w:r>
            <w:r w:rsidR="000D0566" w:rsidRPr="00F33E3C">
              <w:rPr>
                <w:rFonts w:eastAsiaTheme="minorHAnsi" w:hint="eastAsia"/>
                <w:sz w:val="22"/>
              </w:rPr>
              <w:t>8</w:t>
            </w:r>
            <w:r w:rsidR="00CF6AFB" w:rsidRPr="00F33E3C">
              <w:rPr>
                <w:rFonts w:eastAsiaTheme="minorHAnsi" w:hint="eastAsia"/>
                <w:sz w:val="22"/>
              </w:rPr>
              <w:t>월</w:t>
            </w:r>
            <w:r w:rsidRPr="00F33E3C">
              <w:rPr>
                <w:rFonts w:eastAsiaTheme="minorHAnsi" w:hint="eastAsia"/>
                <w:sz w:val="22"/>
              </w:rPr>
              <w:t xml:space="preserve"> </w:t>
            </w:r>
            <w:r w:rsidR="000D0566" w:rsidRPr="00F33E3C">
              <w:rPr>
                <w:rFonts w:eastAsiaTheme="minorHAnsi" w:hint="eastAsia"/>
                <w:sz w:val="22"/>
              </w:rPr>
              <w:t>17</w:t>
            </w:r>
            <w:r w:rsidR="00CF6AFB" w:rsidRPr="00F33E3C">
              <w:rPr>
                <w:rFonts w:eastAsiaTheme="minorHAnsi" w:hint="eastAsia"/>
                <w:sz w:val="22"/>
              </w:rPr>
              <w:t>일</w:t>
            </w:r>
          </w:p>
        </w:tc>
      </w:tr>
      <w:tr w:rsidR="007F25E1" w:rsidRPr="00F33E3C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Pr="00F33E3C" w:rsidRDefault="00353D21" w:rsidP="006C73BD">
            <w:pPr>
              <w:jc w:val="center"/>
              <w:rPr>
                <w:rFonts w:eastAsiaTheme="minorHAnsi"/>
                <w:sz w:val="22"/>
              </w:rPr>
            </w:pPr>
            <w:r w:rsidRPr="00F33E3C">
              <w:rPr>
                <w:rFonts w:eastAsiaTheme="minorHAnsi" w:hint="eastAsia"/>
                <w:sz w:val="22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518E246C" w:rsidR="007F25E1" w:rsidRPr="00F33E3C" w:rsidRDefault="000D0566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proofErr w:type="spellStart"/>
            <w:r w:rsidRPr="00F33E3C">
              <w:rPr>
                <w:rFonts w:eastAsiaTheme="minorHAnsi" w:hint="eastAsia"/>
                <w:sz w:val="22"/>
              </w:rPr>
              <w:t>박보람</w:t>
            </w:r>
            <w:proofErr w:type="spellEnd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F33E3C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sz w:val="22"/>
              </w:rPr>
            </w:pPr>
            <w:r w:rsidRPr="00F33E3C">
              <w:rPr>
                <w:rFonts w:eastAsiaTheme="minorHAnsi" w:hint="eastAsia"/>
                <w:b/>
                <w:sz w:val="22"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2697F15E" w:rsidR="007F25E1" w:rsidRPr="00F33E3C" w:rsidRDefault="000D0566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22"/>
              </w:rPr>
            </w:pPr>
            <w:proofErr w:type="spellStart"/>
            <w:r w:rsidRPr="00F33E3C">
              <w:rPr>
                <w:rFonts w:eastAsiaTheme="minorHAnsi" w:hint="eastAsia"/>
                <w:sz w:val="22"/>
              </w:rPr>
              <w:t>박보람</w:t>
            </w:r>
            <w:proofErr w:type="spellEnd"/>
          </w:p>
        </w:tc>
      </w:tr>
    </w:tbl>
    <w:p w14:paraId="6FEDCAAD" w14:textId="77777777" w:rsidR="00925687" w:rsidRPr="00F33E3C" w:rsidRDefault="00925687" w:rsidP="007B2BE4">
      <w:pPr>
        <w:pStyle w:val="a4"/>
        <w:rPr>
          <w:rFonts w:eastAsiaTheme="minorHAnsi"/>
          <w:sz w:val="22"/>
        </w:rPr>
      </w:pPr>
    </w:p>
    <w:p w14:paraId="21EAA261" w14:textId="34D30B62" w:rsidR="00F33E3C" w:rsidRPr="00F33E3C" w:rsidRDefault="00F33E3C" w:rsidP="00F33E3C">
      <w:pPr>
        <w:pStyle w:val="1"/>
        <w:rPr>
          <w:rFonts w:asciiTheme="minorHAnsi" w:eastAsiaTheme="minorHAnsi" w:hAnsiTheme="minorHAnsi"/>
          <w:b/>
          <w:bCs/>
          <w:sz w:val="22"/>
          <w:szCs w:val="22"/>
        </w:rPr>
      </w:pPr>
      <w:r w:rsidRPr="00F33E3C">
        <w:rPr>
          <w:rFonts w:asciiTheme="minorHAnsi" w:eastAsiaTheme="minorHAnsi" w:hAnsiTheme="minorHAnsi"/>
          <w:b/>
          <w:bCs/>
          <w:sz w:val="22"/>
          <w:szCs w:val="22"/>
        </w:rPr>
        <w:t>1. 과제 개요</w:t>
      </w:r>
    </w:p>
    <w:p w14:paraId="41642EB1" w14:textId="77777777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 xml:space="preserve">이 과제는 한국의 전통사찰을 지도에 표시하고, 사용자가 사찰 위치를 클릭할 때 해당 사찰의 세부 정보를 팝업으로 제공하는 웹 애플리케이션을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Streamlit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을 사용하여 구현하는 것을 목표로 한다. 전통사찰은 한국의 역사와 문화적 가치를 지니고 있는 중요한 문화유산으로, 이를 디지털 방식으로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시각화하여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더 많은 사람들이 쉽게 접근하고 정보를 탐색할 수 있도록 하는 것이 이번 프로젝트의 핵심이다.</w:t>
      </w:r>
    </w:p>
    <w:p w14:paraId="3B19E60F" w14:textId="51B9F0E5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이 애플리케이션은 공공 데이터 포털에서 제공하는 전통사찰 데이터를 기반으로 하며, 위치 정보(위도 및 경도)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활용하여 사찰의 정확한 위치를 지도에 표시한다. 사용자가 특정 사찰의 위치를 클릭하면 해당 사찰의 이름, 역사적 배경, 주요 특징 등의 정보를 팝업으로 제공하여, 전통사찰에 대한 이해를 높이고 사용자 경험을 풍부하게 할 수 있다.</w:t>
      </w:r>
    </w:p>
    <w:p w14:paraId="6B9BB12D" w14:textId="17426EB0" w:rsidR="00F33E3C" w:rsidRPr="00F33E3C" w:rsidRDefault="00F33E3C" w:rsidP="00F33E3C">
      <w:pPr>
        <w:pStyle w:val="1"/>
        <w:rPr>
          <w:rFonts w:asciiTheme="minorHAnsi" w:eastAsiaTheme="minorHAnsi" w:hAnsiTheme="minorHAnsi"/>
          <w:b/>
          <w:bCs/>
          <w:sz w:val="22"/>
          <w:szCs w:val="22"/>
        </w:rPr>
      </w:pPr>
      <w:r w:rsidRPr="00F33E3C">
        <w:rPr>
          <w:rFonts w:asciiTheme="minorHAnsi" w:eastAsiaTheme="minorHAnsi" w:hAnsiTheme="minorHAnsi"/>
          <w:b/>
          <w:bCs/>
          <w:sz w:val="22"/>
          <w:szCs w:val="22"/>
        </w:rPr>
        <w:t>2. 기능 상세</w:t>
      </w:r>
    </w:p>
    <w:p w14:paraId="5C1121B1" w14:textId="3F32DE3C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1) 지도 표시 및 마커 배치</w:t>
      </w:r>
    </w:p>
    <w:p w14:paraId="18466A8E" w14:textId="6DBED298" w:rsidR="00F33E3C" w:rsidRPr="00F33E3C" w:rsidRDefault="00F33E3C" w:rsidP="00F33E3C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 xml:space="preserve">- 지도 기본 설정: 애플리케이션은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Streamlit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>과 Python의 지도 시각화 라이브러리를 사용하여 지도를 표시한다. 지도는 한국을 중심으로 기본 위치를 설정하며, 확대/축소 기능을 통해 사용자가 원하는 지역으로 이동할 수 있도록 한다.</w:t>
      </w:r>
    </w:p>
    <w:p w14:paraId="60728899" w14:textId="5AFF8F4B" w:rsidR="00F33E3C" w:rsidRPr="00A456C8" w:rsidRDefault="00F33E3C" w:rsidP="00F33E3C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-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33E3C">
        <w:rPr>
          <w:rFonts w:asciiTheme="minorHAnsi" w:eastAsiaTheme="minorHAnsi" w:hAnsiTheme="minorHAnsi"/>
          <w:sz w:val="22"/>
          <w:szCs w:val="22"/>
        </w:rPr>
        <w:t>전통사찰 데이터 로드 및 마커 추가: 공공 데이터 포털에서 제공하는 전통사찰 데이터를 Pandas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통해 </w:t>
      </w:r>
      <w:proofErr w:type="spellStart"/>
      <w:r w:rsidRPr="00F33E3C">
        <w:rPr>
          <w:rFonts w:asciiTheme="minorHAnsi" w:eastAsiaTheme="minorHAnsi" w:hAnsiTheme="minorHAnsi"/>
          <w:sz w:val="22"/>
          <w:szCs w:val="22"/>
        </w:rPr>
        <w:t>로드한</w:t>
      </w:r>
      <w:proofErr w:type="spellEnd"/>
      <w:r w:rsidRPr="00F33E3C">
        <w:rPr>
          <w:rFonts w:asciiTheme="minorHAnsi" w:eastAsiaTheme="minorHAnsi" w:hAnsiTheme="minorHAnsi"/>
          <w:sz w:val="22"/>
          <w:szCs w:val="22"/>
        </w:rPr>
        <w:t xml:space="preserve"> 후, 각 사찰의 위도와 경도 정보를 사용하여 지도에 마커를 배치한다. </w:t>
      </w:r>
    </w:p>
    <w:p w14:paraId="0B59419A" w14:textId="761C1DEC" w:rsidR="00F33E3C" w:rsidRPr="00F33E3C" w:rsidRDefault="00F33E3C" w:rsidP="00F33E3C">
      <w:pPr>
        <w:pStyle w:val="1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2) 마커 클릭 시 팝업 정보 제공</w:t>
      </w:r>
    </w:p>
    <w:p w14:paraId="72E34747" w14:textId="676FF00C" w:rsidR="00882089" w:rsidRDefault="00F33E3C" w:rsidP="00A456C8">
      <w:pPr>
        <w:pStyle w:val="1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F33E3C">
        <w:rPr>
          <w:rFonts w:asciiTheme="minorHAnsi" w:eastAsiaTheme="minorHAnsi" w:hAnsiTheme="minorHAnsi"/>
          <w:sz w:val="22"/>
          <w:szCs w:val="22"/>
        </w:rPr>
        <w:t>- 팝업 구현: 각 마커는 클릭 가능하며, 클릭 시 사찰에 대한 정보가 팝업으로 나타난</w:t>
      </w:r>
      <w:r w:rsidRPr="00F33E3C">
        <w:rPr>
          <w:rFonts w:asciiTheme="minorHAnsi" w:eastAsiaTheme="minorHAnsi" w:hAnsiTheme="minorHAnsi"/>
          <w:sz w:val="22"/>
          <w:szCs w:val="22"/>
        </w:rPr>
        <w:lastRenderedPageBreak/>
        <w:t xml:space="preserve">다. </w:t>
      </w:r>
    </w:p>
    <w:p w14:paraId="4B69864A" w14:textId="5A83F4B1" w:rsidR="00252158" w:rsidRDefault="00252158" w:rsidP="00252158">
      <w:r>
        <w:t xml:space="preserve">3. </w:t>
      </w:r>
      <w:r>
        <w:rPr>
          <w:rFonts w:hint="eastAsia"/>
        </w:rPr>
        <w:t>결과 보고</w:t>
      </w:r>
    </w:p>
    <w:p w14:paraId="5C21CAEF" w14:textId="438BF590" w:rsidR="00252158" w:rsidRDefault="00252158" w:rsidP="00252158">
      <w:r>
        <w:rPr>
          <w:rFonts w:hint="eastAsia"/>
        </w:rPr>
        <w:t>1. 프로젝트 목표 달성 여부</w:t>
      </w:r>
    </w:p>
    <w:p w14:paraId="3C452A7A" w14:textId="75635881" w:rsidR="00252158" w:rsidRDefault="00252158" w:rsidP="00252158">
      <w:r>
        <w:rPr>
          <w:rFonts w:hint="eastAsia"/>
        </w:rPr>
        <w:t xml:space="preserve">. 목표: 전통사찰을 지도에 표시하고 이를 </w:t>
      </w:r>
      <w:proofErr w:type="spellStart"/>
      <w:r>
        <w:t>streamlit</w:t>
      </w:r>
      <w:proofErr w:type="spellEnd"/>
      <w:r>
        <w:rPr>
          <w:rFonts w:hint="eastAsia"/>
        </w:rPr>
        <w:t>을 통해 서비스</w:t>
      </w:r>
    </w:p>
    <w:p w14:paraId="6A425AED" w14:textId="6CC48284" w:rsidR="00252158" w:rsidRDefault="00252158" w:rsidP="00252158">
      <w:r>
        <w:rPr>
          <w:rFonts w:hint="eastAsia"/>
        </w:rPr>
        <w:t>. 결과: 일단은 간단하게 표시</w:t>
      </w:r>
    </w:p>
    <w:p w14:paraId="78EE4AFB" w14:textId="37E1E146" w:rsidR="00252158" w:rsidRDefault="00252158" w:rsidP="00252158">
      <w:r>
        <w:rPr>
          <w:rFonts w:hint="eastAsia"/>
        </w:rPr>
        <w:t>2. 주요 기능 테스트 결과</w:t>
      </w:r>
    </w:p>
    <w:p w14:paraId="6A4BDFBF" w14:textId="3465F464" w:rsidR="00252158" w:rsidRDefault="00252158" w:rsidP="00252158">
      <w:r>
        <w:rPr>
          <w:rFonts w:hint="eastAsia"/>
        </w:rPr>
        <w:t>. 지도에 표시 가능</w:t>
      </w:r>
    </w:p>
    <w:p w14:paraId="09F3E301" w14:textId="0E785443" w:rsidR="00252158" w:rsidRDefault="00252158" w:rsidP="00252158"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종단별</w:t>
      </w:r>
      <w:proofErr w:type="spellEnd"/>
      <w:r>
        <w:rPr>
          <w:rFonts w:hint="eastAsia"/>
        </w:rPr>
        <w:t xml:space="preserve"> 선택 가능</w:t>
      </w:r>
    </w:p>
    <w:p w14:paraId="2F7991EE" w14:textId="6D3A282A" w:rsidR="00252158" w:rsidRDefault="00252158" w:rsidP="00252158">
      <w:r>
        <w:rPr>
          <w:rFonts w:hint="eastAsia"/>
        </w:rPr>
        <w:t xml:space="preserve">. 마커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간단한 정보 표시</w:t>
      </w:r>
    </w:p>
    <w:p w14:paraId="563DE12A" w14:textId="6F483EB1" w:rsidR="00252158" w:rsidRDefault="00252158" w:rsidP="00252158">
      <w:r>
        <w:rPr>
          <w:rFonts w:hint="eastAsia"/>
        </w:rPr>
        <w:t>. 결론: 향후 상당한 폭의 개선이 필요함</w:t>
      </w:r>
    </w:p>
    <w:p w14:paraId="498334CA" w14:textId="3AAB424B" w:rsidR="00252158" w:rsidRDefault="00252158" w:rsidP="00252158">
      <w:r>
        <w:rPr>
          <w:rFonts w:hint="eastAsia"/>
        </w:rPr>
        <w:t>. 향후 계획</w:t>
      </w:r>
    </w:p>
    <w:p w14:paraId="411B50D1" w14:textId="43BCEC24" w:rsidR="00252158" w:rsidRDefault="00252158" w:rsidP="00252158">
      <w:pPr>
        <w:pStyle w:val="ab"/>
        <w:numPr>
          <w:ilvl w:val="0"/>
          <w:numId w:val="6"/>
        </w:numPr>
        <w:ind w:leftChars="0"/>
      </w:pPr>
      <w:r>
        <w:t>Csv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데이터베이스로 변경</w:t>
      </w:r>
    </w:p>
    <w:p w14:paraId="65B80278" w14:textId="30D6E047" w:rsidR="00252158" w:rsidRDefault="00252158" w:rsidP="00252158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사용자가 정보를 입력, 수정할 수 있도록 변경</w:t>
      </w:r>
    </w:p>
    <w:p w14:paraId="22C30C8D" w14:textId="77777777" w:rsidR="00051CC6" w:rsidRDefault="00051CC6" w:rsidP="00051CC6"/>
    <w:p w14:paraId="3F6AED64" w14:textId="57A3CDE8" w:rsidR="00051CC6" w:rsidRDefault="00051CC6" w:rsidP="00051CC6">
      <w:r>
        <w:rPr>
          <w:rFonts w:hint="eastAsia"/>
        </w:rPr>
        <w:t># 참고</w:t>
      </w:r>
    </w:p>
    <w:p w14:paraId="3D7095D0" w14:textId="4517CB06" w:rsidR="00051CC6" w:rsidRDefault="00051CC6" w:rsidP="00051CC6">
      <w:proofErr w:type="spellStart"/>
      <w:r>
        <w:t>Streamlit</w:t>
      </w:r>
      <w:proofErr w:type="spellEnd"/>
      <w:r>
        <w:t xml:space="preserve"> app </w:t>
      </w:r>
      <w:r>
        <w:rPr>
          <w:rFonts w:hint="eastAsia"/>
        </w:rPr>
        <w:t>주소:</w:t>
      </w:r>
    </w:p>
    <w:p w14:paraId="3E08A0C6" w14:textId="299D225A" w:rsidR="00051CC6" w:rsidRDefault="00051CC6" w:rsidP="00051CC6">
      <w:hyperlink r:id="rId8" w:history="1">
        <w:r w:rsidRPr="00C14B60">
          <w:rPr>
            <w:rStyle w:val="aa"/>
          </w:rPr>
          <w:t>https://koreantemplemapping.streamlit.app</w:t>
        </w:r>
      </w:hyperlink>
    </w:p>
    <w:p w14:paraId="628C4866" w14:textId="77777777" w:rsidR="00051CC6" w:rsidRDefault="00051CC6" w:rsidP="00051CC6"/>
    <w:p w14:paraId="5E3F02A8" w14:textId="5ACE5B21" w:rsidR="00051CC6" w:rsidRDefault="00051CC6" w:rsidP="00051CC6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주소</w:t>
      </w:r>
    </w:p>
    <w:p w14:paraId="1E3EF119" w14:textId="6E6592DD" w:rsidR="00051CC6" w:rsidRPr="00051CC6" w:rsidRDefault="00051CC6" w:rsidP="00051CC6">
      <w:pPr>
        <w:rPr>
          <w:rFonts w:hint="eastAsia"/>
        </w:rPr>
      </w:pPr>
      <w:r w:rsidRPr="00051CC6">
        <w:t>https://github.com/hwa0mb0y/202408-AI</w:t>
      </w:r>
    </w:p>
    <w:sectPr w:rsidR="00051CC6" w:rsidRPr="00051CC6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674E3" w14:textId="77777777" w:rsidR="00AA7AE5" w:rsidRDefault="00AA7AE5" w:rsidP="00055460">
      <w:pPr>
        <w:spacing w:after="0" w:line="240" w:lineRule="auto"/>
      </w:pPr>
      <w:r>
        <w:separator/>
      </w:r>
    </w:p>
  </w:endnote>
  <w:endnote w:type="continuationSeparator" w:id="0">
    <w:p w14:paraId="2ABC972B" w14:textId="77777777" w:rsidR="00AA7AE5" w:rsidRDefault="00AA7AE5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0CA9D304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B4531" w:rsidRPr="00AB4531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" fillcolor="white [3201]" stroked="f" strokeweight=".5pt">
              <v:textbox style="mso-fit-shape-to-text:t" inset="0,,0">
                <w:txbxContent>
                  <w:p w14:paraId="0F1C69DB" w14:textId="0CA9D304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B4531" w:rsidRPr="00AB4531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45753" w14:textId="77777777" w:rsidR="00AA7AE5" w:rsidRDefault="00AA7AE5" w:rsidP="00055460">
      <w:pPr>
        <w:spacing w:after="0" w:line="240" w:lineRule="auto"/>
      </w:pPr>
      <w:r>
        <w:separator/>
      </w:r>
    </w:p>
  </w:footnote>
  <w:footnote w:type="continuationSeparator" w:id="0">
    <w:p w14:paraId="62B40903" w14:textId="77777777" w:rsidR="00AA7AE5" w:rsidRDefault="00AA7AE5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C2D0C"/>
    <w:multiLevelType w:val="multilevel"/>
    <w:tmpl w:val="B96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D5A79"/>
    <w:multiLevelType w:val="multilevel"/>
    <w:tmpl w:val="2DB8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25F4"/>
    <w:multiLevelType w:val="hybridMultilevel"/>
    <w:tmpl w:val="0524B0DA"/>
    <w:lvl w:ilvl="0" w:tplc="A934A302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5AD31C38"/>
    <w:multiLevelType w:val="multilevel"/>
    <w:tmpl w:val="8FB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40501"/>
    <w:multiLevelType w:val="hybridMultilevel"/>
    <w:tmpl w:val="5172FB90"/>
    <w:lvl w:ilvl="0" w:tplc="C76CEF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996EED"/>
    <w:multiLevelType w:val="multilevel"/>
    <w:tmpl w:val="B0C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4234">
    <w:abstractNumId w:val="4"/>
  </w:num>
  <w:num w:numId="2" w16cid:durableId="1048921345">
    <w:abstractNumId w:val="3"/>
  </w:num>
  <w:num w:numId="3" w16cid:durableId="943658922">
    <w:abstractNumId w:val="1"/>
  </w:num>
  <w:num w:numId="4" w16cid:durableId="1556046779">
    <w:abstractNumId w:val="0"/>
  </w:num>
  <w:num w:numId="5" w16cid:durableId="1747914504">
    <w:abstractNumId w:val="5"/>
  </w:num>
  <w:num w:numId="6" w16cid:durableId="22580279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CC6"/>
    <w:rsid w:val="00051DFF"/>
    <w:rsid w:val="00055460"/>
    <w:rsid w:val="00055950"/>
    <w:rsid w:val="00060E52"/>
    <w:rsid w:val="00091480"/>
    <w:rsid w:val="000A22D1"/>
    <w:rsid w:val="000C3ECB"/>
    <w:rsid w:val="000C407F"/>
    <w:rsid w:val="000D0566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84A30"/>
    <w:rsid w:val="00190EBB"/>
    <w:rsid w:val="001B2A05"/>
    <w:rsid w:val="001C69EC"/>
    <w:rsid w:val="001D3135"/>
    <w:rsid w:val="001E1BF2"/>
    <w:rsid w:val="001E3637"/>
    <w:rsid w:val="001E581D"/>
    <w:rsid w:val="001E722B"/>
    <w:rsid w:val="002040CA"/>
    <w:rsid w:val="0022183D"/>
    <w:rsid w:val="00235D89"/>
    <w:rsid w:val="00241B46"/>
    <w:rsid w:val="00251F00"/>
    <w:rsid w:val="00252158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0D64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C62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D3990"/>
    <w:rsid w:val="003E65CA"/>
    <w:rsid w:val="003F7EBA"/>
    <w:rsid w:val="004072C3"/>
    <w:rsid w:val="0041585D"/>
    <w:rsid w:val="00421EEB"/>
    <w:rsid w:val="00441AE8"/>
    <w:rsid w:val="00451D64"/>
    <w:rsid w:val="004537F2"/>
    <w:rsid w:val="00455584"/>
    <w:rsid w:val="00455CB6"/>
    <w:rsid w:val="0046001D"/>
    <w:rsid w:val="004609CA"/>
    <w:rsid w:val="00465027"/>
    <w:rsid w:val="00465C75"/>
    <w:rsid w:val="00494252"/>
    <w:rsid w:val="004A2A5A"/>
    <w:rsid w:val="004A307D"/>
    <w:rsid w:val="004A4A71"/>
    <w:rsid w:val="004A60C1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3525"/>
    <w:rsid w:val="00574164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4E78"/>
    <w:rsid w:val="0077538F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63F4"/>
    <w:rsid w:val="00882089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478D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456C8"/>
    <w:rsid w:val="00A52D44"/>
    <w:rsid w:val="00A56895"/>
    <w:rsid w:val="00A56993"/>
    <w:rsid w:val="00A57954"/>
    <w:rsid w:val="00A64C70"/>
    <w:rsid w:val="00A66693"/>
    <w:rsid w:val="00A6755F"/>
    <w:rsid w:val="00A83200"/>
    <w:rsid w:val="00A86418"/>
    <w:rsid w:val="00A96300"/>
    <w:rsid w:val="00AA7AE5"/>
    <w:rsid w:val="00AB4531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BE74C3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C5881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3D7"/>
    <w:rsid w:val="00CF7999"/>
    <w:rsid w:val="00D04A1B"/>
    <w:rsid w:val="00D07913"/>
    <w:rsid w:val="00D22CA1"/>
    <w:rsid w:val="00D267D5"/>
    <w:rsid w:val="00D33066"/>
    <w:rsid w:val="00D531CC"/>
    <w:rsid w:val="00D533B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D78A0"/>
    <w:rsid w:val="00DE77DE"/>
    <w:rsid w:val="00DE7930"/>
    <w:rsid w:val="00DF2CB1"/>
    <w:rsid w:val="00DF486C"/>
    <w:rsid w:val="00E008F3"/>
    <w:rsid w:val="00E0460F"/>
    <w:rsid w:val="00E04CB3"/>
    <w:rsid w:val="00E07956"/>
    <w:rsid w:val="00E1068F"/>
    <w:rsid w:val="00E213A5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86BC2"/>
    <w:rsid w:val="00E901C9"/>
    <w:rsid w:val="00E91865"/>
    <w:rsid w:val="00E92E0C"/>
    <w:rsid w:val="00E96B36"/>
    <w:rsid w:val="00EA0379"/>
    <w:rsid w:val="00EA7024"/>
    <w:rsid w:val="00EB6635"/>
    <w:rsid w:val="00ED3531"/>
    <w:rsid w:val="00EF7D40"/>
    <w:rsid w:val="00F1472C"/>
    <w:rsid w:val="00F175B2"/>
    <w:rsid w:val="00F17829"/>
    <w:rsid w:val="00F22587"/>
    <w:rsid w:val="00F31ED9"/>
    <w:rsid w:val="00F33E3C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3B19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0D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D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2A0D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unhideWhenUsed/>
    <w:rsid w:val="005741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2A0D64"/>
    <w:rPr>
      <w:rFonts w:ascii="굴림" w:eastAsia="굴림" w:hAnsi="굴림" w:cs="굴림"/>
      <w:b/>
      <w:bCs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2A0D6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A0D64"/>
    <w:rPr>
      <w:rFonts w:asciiTheme="majorHAnsi" w:eastAsiaTheme="majorEastAsia" w:hAnsiTheme="majorHAnsi" w:cstheme="majorBidi"/>
    </w:rPr>
  </w:style>
  <w:style w:type="character" w:styleId="ae">
    <w:name w:val="Unresolved Mention"/>
    <w:basedOn w:val="a0"/>
    <w:uiPriority w:val="99"/>
    <w:semiHidden/>
    <w:unhideWhenUsed/>
    <w:rsid w:val="00051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ntemplemapping.streamlit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EFC28-C291-4876-B506-CCC0A7A2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박보람</cp:lastModifiedBy>
  <cp:revision>5</cp:revision>
  <cp:lastPrinted>2024-08-17T03:22:00Z</cp:lastPrinted>
  <dcterms:created xsi:type="dcterms:W3CDTF">2024-08-17T03:23:00Z</dcterms:created>
  <dcterms:modified xsi:type="dcterms:W3CDTF">2024-08-21T13:04:00Z</dcterms:modified>
</cp:coreProperties>
</file>